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6482" w14:textId="77777777" w:rsidR="007D7B59" w:rsidRDefault="007F76CA" w:rsidP="007D7B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Verschachtelte </w:t>
      </w:r>
      <w:r w:rsidR="007D7B59">
        <w:rPr>
          <w:b/>
          <w:sz w:val="32"/>
          <w:szCs w:val="32"/>
        </w:rPr>
        <w:t>If-Anweisungen</w:t>
      </w:r>
    </w:p>
    <w:p w14:paraId="7502919C" w14:textId="77777777" w:rsidR="007D7B59" w:rsidRDefault="007D7B59" w:rsidP="0073596F">
      <w:pPr>
        <w:rPr>
          <w:b/>
          <w:sz w:val="32"/>
          <w:szCs w:val="32"/>
        </w:rPr>
      </w:pPr>
    </w:p>
    <w:p w14:paraId="7E990B53" w14:textId="77777777" w:rsidR="00AB10E9" w:rsidRDefault="00AB10E9" w:rsidP="00AB10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Maximum </w:t>
      </w:r>
    </w:p>
    <w:p w14:paraId="50546085" w14:textId="77777777" w:rsidR="00AB10E9" w:rsidRPr="001519FF" w:rsidRDefault="00AB10E9" w:rsidP="00AB10E9">
      <w:pPr>
        <w:rPr>
          <w:b/>
        </w:rPr>
      </w:pPr>
    </w:p>
    <w:p w14:paraId="5007A169" w14:textId="77777777" w:rsidR="00AB10E9" w:rsidRPr="00AB10E9" w:rsidRDefault="00AB10E9" w:rsidP="00AB10E9">
      <w:pPr>
        <w:jc w:val="both"/>
        <w:rPr>
          <w:b/>
        </w:rPr>
      </w:pPr>
      <w:r>
        <w:t xml:space="preserve">Es soll ein Programm geschrieben werden, in dem ein Benutzer drei unterschiedliche Zahlen eingibt. Das Programm bestimmt daraufhin den größten Wert und gibt ihn aus. </w:t>
      </w:r>
      <w:r w:rsidRPr="00AB10E9">
        <w:rPr>
          <w:b/>
        </w:rPr>
        <w:t xml:space="preserve">Finde einen </w:t>
      </w:r>
      <w:r w:rsidR="004B2EF0">
        <w:rPr>
          <w:b/>
        </w:rPr>
        <w:t>geeigneten</w:t>
      </w:r>
      <w:r w:rsidRPr="00AB10E9">
        <w:rPr>
          <w:b/>
        </w:rPr>
        <w:t xml:space="preserve"> Algorithmus!</w:t>
      </w:r>
    </w:p>
    <w:p w14:paraId="4FC823D7" w14:textId="77777777" w:rsidR="00AB10E9" w:rsidRDefault="00AB10E9" w:rsidP="00AB10E9"/>
    <w:p w14:paraId="4C13E21F" w14:textId="77777777" w:rsidR="00AB10E9" w:rsidRDefault="00AB10E9" w:rsidP="00780CE0">
      <w:pPr>
        <w:spacing w:after="120"/>
      </w:pPr>
      <w:r w:rsidRPr="00666C70">
        <w:rPr>
          <w:b/>
          <w:u w:val="single"/>
        </w:rPr>
        <w:t>Beispiel:</w:t>
      </w:r>
    </w:p>
    <w:p w14:paraId="31D69222" w14:textId="3B48D258" w:rsidR="00666C70" w:rsidRDefault="00AC48DD" w:rsidP="00AB10E9">
      <w:pPr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4345D51" wp14:editId="7456A6C5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29560" cy="655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9" t="10367" r="68208" b="81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F826" w14:textId="77777777" w:rsidR="00666C70" w:rsidRDefault="00666C70" w:rsidP="00AB10E9">
      <w:pPr>
        <w:rPr>
          <w:b/>
        </w:rPr>
      </w:pPr>
    </w:p>
    <w:p w14:paraId="132C7C76" w14:textId="77777777" w:rsidR="00666C70" w:rsidRDefault="00666C70" w:rsidP="00AB10E9">
      <w:pPr>
        <w:rPr>
          <w:b/>
        </w:rPr>
      </w:pPr>
    </w:p>
    <w:p w14:paraId="2CAF6641" w14:textId="77777777" w:rsidR="00666C70" w:rsidRDefault="00666C70" w:rsidP="00AB10E9">
      <w:pPr>
        <w:rPr>
          <w:b/>
        </w:rPr>
      </w:pPr>
    </w:p>
    <w:p w14:paraId="5FF2859B" w14:textId="77777777" w:rsidR="00AB10E9" w:rsidRPr="00666C70" w:rsidRDefault="00AB10E9" w:rsidP="00AB10E9">
      <w:pPr>
        <w:rPr>
          <w:u w:val="single"/>
        </w:rPr>
      </w:pPr>
      <w:r w:rsidRPr="00666C70">
        <w:rPr>
          <w:b/>
          <w:u w:val="single"/>
        </w:rPr>
        <w:t>Aufgaben</w:t>
      </w:r>
      <w:r w:rsidRPr="00666C70">
        <w:rPr>
          <w:u w:val="single"/>
        </w:rPr>
        <w:t>:</w:t>
      </w:r>
    </w:p>
    <w:p w14:paraId="75FC7BC6" w14:textId="77777777" w:rsidR="00AB10E9" w:rsidRDefault="00AB10E9" w:rsidP="00AB10E9"/>
    <w:p w14:paraId="72254D6B" w14:textId="77777777" w:rsidR="00AB10E9" w:rsidRPr="00785001" w:rsidRDefault="00AB10E9" w:rsidP="00AB10E9">
      <w:pPr>
        <w:jc w:val="center"/>
        <w:rPr>
          <w:b/>
        </w:rPr>
      </w:pPr>
      <w:r w:rsidRPr="00785001">
        <w:rPr>
          <w:b/>
        </w:rPr>
        <w:t>Die folgenden Aufgaben sollst du in einem Team mit deinem Nachbarn lösen.</w:t>
      </w:r>
    </w:p>
    <w:p w14:paraId="1C17F0B1" w14:textId="77777777" w:rsidR="00AB10E9" w:rsidRDefault="00AB10E9" w:rsidP="00AB10E9"/>
    <w:p w14:paraId="5D7982A7" w14:textId="77777777" w:rsidR="00AB10E9" w:rsidRDefault="00AB10E9" w:rsidP="00AB10E9">
      <w:pPr>
        <w:numPr>
          <w:ilvl w:val="0"/>
          <w:numId w:val="3"/>
        </w:numPr>
      </w:pPr>
      <w:r>
        <w:t>Erstellt für das Problem ein Struktogramm.</w:t>
      </w:r>
    </w:p>
    <w:p w14:paraId="19961E08" w14:textId="77777777" w:rsidR="00AB10E9" w:rsidRDefault="00AB10E9" w:rsidP="00AB10E9">
      <w:pPr>
        <w:numPr>
          <w:ilvl w:val="0"/>
          <w:numId w:val="3"/>
        </w:numPr>
      </w:pPr>
      <w:r>
        <w:t>Implementiert den im Plenum entwickelten Algorithmus in</w:t>
      </w:r>
      <w:r w:rsidR="00666C70">
        <w:t xml:space="preserve"> </w:t>
      </w:r>
      <w:r w:rsidR="00780CE0">
        <w:t>Java.</w:t>
      </w:r>
    </w:p>
    <w:p w14:paraId="2F0AD8D2" w14:textId="77777777" w:rsidR="00AB10E9" w:rsidRDefault="00AB10E9" w:rsidP="00AB10E9">
      <w:pPr>
        <w:numPr>
          <w:ilvl w:val="0"/>
          <w:numId w:val="3"/>
        </w:numPr>
      </w:pPr>
      <w:r>
        <w:t xml:space="preserve">Kopiert das Struktogramm und euren Quellcode auf dieses Arbeitsblatt und </w:t>
      </w:r>
      <w:r w:rsidR="004B2EF0">
        <w:t>stellt es in Moodle ein.</w:t>
      </w:r>
    </w:p>
    <w:p w14:paraId="4E2CC7CE" w14:textId="77777777" w:rsidR="00AB10E9" w:rsidRDefault="00AB10E9" w:rsidP="00AB10E9">
      <w:pPr>
        <w:numPr>
          <w:ilvl w:val="0"/>
          <w:numId w:val="3"/>
        </w:numPr>
      </w:pPr>
      <w:r>
        <w:t>Bereitet euch auf eine Präsentation eurer Lösung vor.</w:t>
      </w:r>
    </w:p>
    <w:p w14:paraId="26FA09AC" w14:textId="77777777" w:rsidR="00AB10E9" w:rsidRDefault="00AB10E9" w:rsidP="00AB10E9"/>
    <w:p w14:paraId="6151CB2C" w14:textId="77777777" w:rsidR="00AB10E9" w:rsidRPr="00C00B11" w:rsidRDefault="00AB10E9" w:rsidP="00AB10E9">
      <w:pPr>
        <w:rPr>
          <w:b/>
          <w:u w:val="single"/>
          <w:lang w:val="en-US"/>
        </w:rPr>
      </w:pPr>
      <w:proofErr w:type="spellStart"/>
      <w:r w:rsidRPr="00C00B11">
        <w:rPr>
          <w:b/>
          <w:u w:val="single"/>
          <w:lang w:val="en-US"/>
        </w:rPr>
        <w:t>Struktogramm</w:t>
      </w:r>
      <w:proofErr w:type="spellEnd"/>
      <w:r w:rsidRPr="00C00B11">
        <w:rPr>
          <w:b/>
          <w:u w:val="single"/>
          <w:lang w:val="en-US"/>
        </w:rPr>
        <w:t>:</w:t>
      </w:r>
    </w:p>
    <w:p w14:paraId="19EC3FF6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175E8634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204F3775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1A0F50AF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5897007F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33FAE772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3B8DDC0D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4C3FBE2E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446FD449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112FCBBD" w14:textId="77777777" w:rsidR="00AB10E9" w:rsidRPr="00C00B11" w:rsidRDefault="00AB10E9" w:rsidP="00AB10E9">
      <w:pPr>
        <w:rPr>
          <w:b/>
          <w:u w:val="single"/>
          <w:lang w:val="en-US"/>
        </w:rPr>
      </w:pPr>
    </w:p>
    <w:p w14:paraId="71A7D59E" w14:textId="77777777" w:rsidR="00AB10E9" w:rsidRPr="00C00B11" w:rsidRDefault="00AB10E9" w:rsidP="00AB10E9">
      <w:pPr>
        <w:rPr>
          <w:lang w:val="en-US"/>
        </w:rPr>
      </w:pPr>
      <w:proofErr w:type="spellStart"/>
      <w:r w:rsidRPr="00C00B11">
        <w:rPr>
          <w:b/>
          <w:u w:val="single"/>
          <w:lang w:val="en-US"/>
        </w:rPr>
        <w:t>Quellcode</w:t>
      </w:r>
      <w:proofErr w:type="spellEnd"/>
      <w:r w:rsidRPr="00C00B11">
        <w:rPr>
          <w:b/>
          <w:u w:val="single"/>
          <w:lang w:val="en-US"/>
        </w:rPr>
        <w:t>:</w:t>
      </w:r>
    </w:p>
    <w:p w14:paraId="4EBB04EF" w14:textId="77777777" w:rsidR="00FE2B15" w:rsidRPr="00C00B11" w:rsidRDefault="00FE2B15" w:rsidP="00FE2B15">
      <w:pPr>
        <w:rPr>
          <w:b/>
          <w:u w:val="single"/>
          <w:lang w:val="en-US"/>
        </w:rPr>
      </w:pPr>
    </w:p>
    <w:p w14:paraId="56EE8835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C00B11">
        <w:rPr>
          <w:rFonts w:ascii="Consolas" w:hAnsi="Consolas"/>
          <w:color w:val="D4D4D4"/>
          <w:sz w:val="21"/>
          <w:szCs w:val="21"/>
          <w:lang w:val="en-US"/>
        </w:rPr>
        <w:t>java.util.Scanner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EC2DED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AA9A50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Maximum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EED843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EB5D14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C00B1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65EA0D5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Scanner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scanner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DCDCAA"/>
          <w:sz w:val="21"/>
          <w:szCs w:val="21"/>
          <w:lang w:val="en-US"/>
        </w:rPr>
        <w:t>Scanner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4CD9AE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14:paraId="6A47BAEE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B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CDB2AAE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00B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C00B1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C00B1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14:paraId="5F013677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"Bitte geben Sie Ihre nächste Zahl ein: 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936A97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numbers[i] = </w:t>
      </w:r>
      <w:r>
        <w:rPr>
          <w:rFonts w:ascii="Consolas" w:hAnsi="Consolas"/>
          <w:color w:val="9CDCFE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E6D0A42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482F52EE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8D3CD7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"Die höchste Zahl ist: 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DCDCAA"/>
          <w:sz w:val="21"/>
          <w:szCs w:val="21"/>
        </w:rPr>
        <w:t>getMaximumNumberFromArray</w:t>
      </w:r>
      <w:r>
        <w:rPr>
          <w:rFonts w:ascii="Consolas" w:hAnsi="Consolas"/>
          <w:color w:val="D4D4D4"/>
          <w:sz w:val="21"/>
          <w:szCs w:val="21"/>
        </w:rPr>
        <w:t>(numbers));</w:t>
      </w:r>
    </w:p>
    <w:p w14:paraId="7763EFC6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F27FCE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1DEBDD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C00B11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DCDCAA"/>
          <w:sz w:val="21"/>
          <w:szCs w:val="21"/>
          <w:lang w:val="en-US"/>
        </w:rPr>
        <w:t>getMaximumNumberFromArray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7F11917" w14:textId="4A132F65" w:rsidR="00C00B11" w:rsidRDefault="00C00B11" w:rsidP="000534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Integer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B11">
        <w:rPr>
          <w:rFonts w:ascii="Consolas" w:hAnsi="Consolas"/>
          <w:color w:val="9CDCFE"/>
          <w:sz w:val="21"/>
          <w:szCs w:val="21"/>
          <w:lang w:val="en-US"/>
        </w:rPr>
        <w:t>MIN_VALUE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0E14EC" w14:textId="77777777" w:rsidR="00053435" w:rsidRPr="00C00B11" w:rsidRDefault="00053435" w:rsidP="000534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0" w:name="_GoBack"/>
      <w:bookmarkEnd w:id="0"/>
    </w:p>
    <w:p w14:paraId="575C59C7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C00B1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C00B1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numbers) {</w:t>
      </w:r>
    </w:p>
    <w:p w14:paraId="0CECF9A5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C00B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B1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C00B1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 &gt; max){</w:t>
      </w:r>
    </w:p>
    <w:p w14:paraId="7A31D3F4" w14:textId="77777777" w:rsidR="00C00B11" w:rsidRP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        max = </w:t>
      </w:r>
      <w:proofErr w:type="spellStart"/>
      <w:r w:rsidRPr="00C00B1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00B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9D2D80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0B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CE77D0F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57B5A86D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0B40BA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max;</w:t>
      </w:r>
    </w:p>
    <w:p w14:paraId="1DBF0553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43C0E67" w14:textId="77777777" w:rsidR="00C00B11" w:rsidRDefault="00C00B11" w:rsidP="00C00B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7B92C72" w14:textId="77777777" w:rsidR="00FE2B15" w:rsidRDefault="00FE2B15" w:rsidP="00FE2B15">
      <w:pPr>
        <w:rPr>
          <w:b/>
          <w:u w:val="single"/>
        </w:rPr>
      </w:pPr>
    </w:p>
    <w:p w14:paraId="15EB19A3" w14:textId="77777777" w:rsidR="00FE2B15" w:rsidRDefault="00FE2B15" w:rsidP="00FE2B15">
      <w:pPr>
        <w:rPr>
          <w:b/>
          <w:u w:val="single"/>
        </w:rPr>
      </w:pPr>
    </w:p>
    <w:p w14:paraId="77433E61" w14:textId="77777777" w:rsidR="00FE2B15" w:rsidRDefault="00FE2B15" w:rsidP="00FE2B15">
      <w:pPr>
        <w:rPr>
          <w:b/>
          <w:u w:val="single"/>
        </w:rPr>
      </w:pPr>
    </w:p>
    <w:p w14:paraId="69BD09F8" w14:textId="77777777" w:rsidR="00FE2B15" w:rsidRDefault="00FE2B15" w:rsidP="00FE2B15">
      <w:pPr>
        <w:rPr>
          <w:b/>
          <w:u w:val="single"/>
        </w:rPr>
      </w:pPr>
    </w:p>
    <w:sectPr w:rsidR="00FE2B15">
      <w:headerReference w:type="default" r:id="rId8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E64F" w14:textId="77777777" w:rsidR="00216553" w:rsidRDefault="00216553">
      <w:r>
        <w:separator/>
      </w:r>
    </w:p>
  </w:endnote>
  <w:endnote w:type="continuationSeparator" w:id="0">
    <w:p w14:paraId="10B7BD1A" w14:textId="77777777" w:rsidR="00216553" w:rsidRDefault="0021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4338" w14:textId="77777777" w:rsidR="00216553" w:rsidRDefault="00216553">
      <w:r>
        <w:separator/>
      </w:r>
    </w:p>
  </w:footnote>
  <w:footnote w:type="continuationSeparator" w:id="0">
    <w:p w14:paraId="2707414C" w14:textId="77777777" w:rsidR="00216553" w:rsidRDefault="0021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09"/>
      <w:gridCol w:w="3023"/>
      <w:gridCol w:w="3040"/>
    </w:tblGrid>
    <w:tr w:rsidR="00277985" w14:paraId="5967AAED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3070" w:type="dxa"/>
        </w:tcPr>
        <w:p w14:paraId="3D021AB0" w14:textId="77777777" w:rsidR="00277985" w:rsidRDefault="008642B7" w:rsidP="00EB177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Klasse: </w:t>
          </w:r>
        </w:p>
      </w:tc>
      <w:tc>
        <w:tcPr>
          <w:tcW w:w="3071" w:type="dxa"/>
          <w:vMerge w:val="restart"/>
          <w:vAlign w:val="center"/>
        </w:tcPr>
        <w:p w14:paraId="14C6A3B0" w14:textId="77777777" w:rsidR="00277985" w:rsidRDefault="00277985" w:rsidP="00EB177A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Arbeitsblatt</w:t>
          </w:r>
          <w:r w:rsidR="004D3046">
            <w:rPr>
              <w:sz w:val="28"/>
              <w:szCs w:val="28"/>
            </w:rPr>
            <w:t xml:space="preserve"> 01</w:t>
          </w:r>
        </w:p>
      </w:tc>
      <w:tc>
        <w:tcPr>
          <w:tcW w:w="3071" w:type="dxa"/>
        </w:tcPr>
        <w:p w14:paraId="238250EF" w14:textId="77777777" w:rsidR="00277985" w:rsidRDefault="00277985" w:rsidP="00EB177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Fach: Programmierung</w:t>
          </w:r>
        </w:p>
      </w:tc>
    </w:tr>
    <w:tr w:rsidR="00277985" w14:paraId="04704DDF" w14:textId="77777777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3070" w:type="dxa"/>
        </w:tcPr>
        <w:p w14:paraId="79153896" w14:textId="77777777" w:rsidR="00277985" w:rsidRDefault="00277985" w:rsidP="00EB177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Datum: </w:t>
          </w:r>
        </w:p>
      </w:tc>
      <w:tc>
        <w:tcPr>
          <w:tcW w:w="3071" w:type="dxa"/>
          <w:vMerge/>
        </w:tcPr>
        <w:p w14:paraId="3E28C150" w14:textId="77777777" w:rsidR="00277985" w:rsidRDefault="00277985" w:rsidP="00EB177A">
          <w:pPr>
            <w:rPr>
              <w:sz w:val="28"/>
              <w:szCs w:val="28"/>
            </w:rPr>
          </w:pPr>
        </w:p>
      </w:tc>
      <w:tc>
        <w:tcPr>
          <w:tcW w:w="3071" w:type="dxa"/>
        </w:tcPr>
        <w:p w14:paraId="3C8CE66A" w14:textId="77777777" w:rsidR="00277985" w:rsidRDefault="00277985" w:rsidP="00EB177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Lehrkraft: </w:t>
          </w:r>
          <w:r w:rsidR="004B2EF0">
            <w:rPr>
              <w:sz w:val="28"/>
              <w:szCs w:val="28"/>
            </w:rPr>
            <w:t>Kunnert</w:t>
          </w:r>
        </w:p>
      </w:tc>
    </w:tr>
  </w:tbl>
  <w:p w14:paraId="636823EC" w14:textId="77777777" w:rsidR="00277985" w:rsidRDefault="00277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3A7"/>
    <w:multiLevelType w:val="multilevel"/>
    <w:tmpl w:val="3BCA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874C44"/>
    <w:multiLevelType w:val="hybridMultilevel"/>
    <w:tmpl w:val="3B744B0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C7CDB"/>
    <w:multiLevelType w:val="multilevel"/>
    <w:tmpl w:val="7F38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660AD5"/>
    <w:multiLevelType w:val="hybridMultilevel"/>
    <w:tmpl w:val="7F38EF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FA65F3"/>
    <w:multiLevelType w:val="multilevel"/>
    <w:tmpl w:val="3B7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C77AD"/>
    <w:multiLevelType w:val="hybridMultilevel"/>
    <w:tmpl w:val="EE12A9D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1D7BFB"/>
    <w:multiLevelType w:val="hybridMultilevel"/>
    <w:tmpl w:val="AA52C190"/>
    <w:lvl w:ilvl="0" w:tplc="536A86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B5A4F"/>
    <w:multiLevelType w:val="singleLevel"/>
    <w:tmpl w:val="B452618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" w15:restartNumberingAfterBreak="0">
    <w:nsid w:val="50A1782B"/>
    <w:multiLevelType w:val="multilevel"/>
    <w:tmpl w:val="7F38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547EDD"/>
    <w:multiLevelType w:val="hybridMultilevel"/>
    <w:tmpl w:val="730276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62472"/>
    <w:multiLevelType w:val="hybridMultilevel"/>
    <w:tmpl w:val="AE80F7AA"/>
    <w:lvl w:ilvl="0" w:tplc="4D7281A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D716D0"/>
    <w:multiLevelType w:val="multilevel"/>
    <w:tmpl w:val="3B7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E021F3"/>
    <w:multiLevelType w:val="multilevel"/>
    <w:tmpl w:val="3B7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9D2B0D"/>
    <w:multiLevelType w:val="hybridMultilevel"/>
    <w:tmpl w:val="798C7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13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D9"/>
    <w:rsid w:val="00053435"/>
    <w:rsid w:val="00130B65"/>
    <w:rsid w:val="001B6291"/>
    <w:rsid w:val="00216553"/>
    <w:rsid w:val="00241CF5"/>
    <w:rsid w:val="00277985"/>
    <w:rsid w:val="003708AE"/>
    <w:rsid w:val="00397417"/>
    <w:rsid w:val="004B1214"/>
    <w:rsid w:val="004B2EF0"/>
    <w:rsid w:val="004D3046"/>
    <w:rsid w:val="004F5701"/>
    <w:rsid w:val="004F69E4"/>
    <w:rsid w:val="00526176"/>
    <w:rsid w:val="0059504F"/>
    <w:rsid w:val="00616F3D"/>
    <w:rsid w:val="00666C70"/>
    <w:rsid w:val="006F6C58"/>
    <w:rsid w:val="007213EF"/>
    <w:rsid w:val="0073596F"/>
    <w:rsid w:val="00776047"/>
    <w:rsid w:val="00780CE0"/>
    <w:rsid w:val="007D7B59"/>
    <w:rsid w:val="007F76CA"/>
    <w:rsid w:val="008642B7"/>
    <w:rsid w:val="00900A71"/>
    <w:rsid w:val="009567CB"/>
    <w:rsid w:val="00A71AA7"/>
    <w:rsid w:val="00A74000"/>
    <w:rsid w:val="00AB10E9"/>
    <w:rsid w:val="00AC48DD"/>
    <w:rsid w:val="00B86867"/>
    <w:rsid w:val="00C00B11"/>
    <w:rsid w:val="00C24C66"/>
    <w:rsid w:val="00C668BD"/>
    <w:rsid w:val="00CE0779"/>
    <w:rsid w:val="00E544D9"/>
    <w:rsid w:val="00EB177A"/>
    <w:rsid w:val="00ED646D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2E6E00"/>
  <w15:chartTrackingRefBased/>
  <w15:docId w15:val="{64255435-F42C-4961-B913-88CED537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7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rbeitsbltterberschrift">
    <w:name w:val="Arbeitsblätterüberschrift"/>
    <w:basedOn w:val="Normal"/>
    <w:next w:val="Normal"/>
    <w:rPr>
      <w:b/>
      <w:bCs/>
      <w:sz w:val="3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bl&#228;tter%20Haarent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Arbeitsblätter Haarentor.dot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Rechnungen</vt:lpstr>
      <vt:lpstr>Rechnungen</vt:lpstr>
    </vt:vector>
  </TitlesOfParts>
  <Company>Schwerk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Rechnungen</dc:title>
  <dc:subject/>
  <dc:creator>Sören</dc:creator>
  <cp:keywords/>
  <dc:description/>
  <cp:lastModifiedBy>FIAE19K.Schmidt</cp:lastModifiedBy>
  <cp:revision>3</cp:revision>
  <dcterms:created xsi:type="dcterms:W3CDTF">2019-12-11T06:10:00Z</dcterms:created>
  <dcterms:modified xsi:type="dcterms:W3CDTF">2019-12-11T06:11:00Z</dcterms:modified>
</cp:coreProperties>
</file>